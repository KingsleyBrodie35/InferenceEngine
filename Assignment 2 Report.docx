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6725" w14:textId="77777777" w:rsidR="00952F7D" w:rsidRDefault="005526B1" w:rsidP="009D7AD3">
      <w:pPr>
        <w:pStyle w:val="GraphicAnchor"/>
      </w:pPr>
      <w:r w:rsidRPr="00E44B70"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6385473A" wp14:editId="0B0A5709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B9BB61" wp14:editId="3E563A2D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29579A4" id="Shape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31EF767E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BFADCA6" w14:textId="04DD7A94" w:rsidR="00A602AF" w:rsidRPr="00A602AF" w:rsidRDefault="00835D4D" w:rsidP="009D7AD3">
            <w:pPr>
              <w:pStyle w:val="Heading1"/>
            </w:pPr>
            <w:bookmarkStart w:id="0" w:name="_Toc135505763"/>
            <w:bookmarkStart w:id="1" w:name="_Toc135506339"/>
            <w:r>
              <w:t>Assignment 2 – Inference Engine</w:t>
            </w:r>
            <w:bookmarkEnd w:id="0"/>
            <w:bookmarkEnd w:id="1"/>
          </w:p>
        </w:tc>
      </w:tr>
      <w:tr w:rsidR="00A602AF" w14:paraId="0490215E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4AA17D5D" w14:textId="3FB439D6" w:rsidR="00A602AF" w:rsidRDefault="00A602AF" w:rsidP="009D7AD3"/>
        </w:tc>
        <w:tc>
          <w:tcPr>
            <w:tcW w:w="4675" w:type="dxa"/>
          </w:tcPr>
          <w:p w14:paraId="30533E77" w14:textId="77777777" w:rsidR="00A602AF" w:rsidRDefault="00A602AF" w:rsidP="009D7AD3"/>
        </w:tc>
      </w:tr>
      <w:tr w:rsidR="00A602AF" w14:paraId="41039246" w14:textId="77777777" w:rsidTr="00A07DCE">
        <w:trPr>
          <w:trHeight w:val="2718"/>
        </w:trPr>
        <w:tc>
          <w:tcPr>
            <w:tcW w:w="4675" w:type="dxa"/>
          </w:tcPr>
          <w:p w14:paraId="285CC73A" w14:textId="059101D9" w:rsidR="00A602AF" w:rsidRPr="00A602AF" w:rsidRDefault="00835D4D" w:rsidP="009D7AD3">
            <w:pPr>
              <w:pStyle w:val="Heading2"/>
            </w:pPr>
            <w:bookmarkStart w:id="2" w:name="_Toc135505764"/>
            <w:bookmarkStart w:id="3" w:name="_Toc135506340"/>
            <w:r>
              <w:t>Mihir Bhadauria (103075328)</w:t>
            </w:r>
            <w:bookmarkEnd w:id="2"/>
            <w:bookmarkEnd w:id="3"/>
          </w:p>
          <w:p w14:paraId="0A53B8C4" w14:textId="2316D196" w:rsidR="00A602AF" w:rsidRPr="00A602AF" w:rsidRDefault="00835D4D" w:rsidP="009D7AD3">
            <w:pPr>
              <w:pStyle w:val="Heading2"/>
            </w:pPr>
            <w:bookmarkStart w:id="4" w:name="_Toc135505765"/>
            <w:bookmarkStart w:id="5" w:name="_Toc135506341"/>
            <w:r>
              <w:t>Kingsley Brodie (</w:t>
            </w:r>
            <w:r w:rsidRPr="00835D4D">
              <w:t>102147941</w:t>
            </w:r>
            <w:r>
              <w:t>)</w:t>
            </w:r>
            <w:bookmarkEnd w:id="4"/>
            <w:bookmarkEnd w:id="5"/>
          </w:p>
          <w:p w14:paraId="48E3EFA0" w14:textId="456E8231" w:rsidR="00A602AF" w:rsidRDefault="00A602AF" w:rsidP="009D7AD3">
            <w:pPr>
              <w:pStyle w:val="Heading2"/>
            </w:pPr>
          </w:p>
        </w:tc>
        <w:tc>
          <w:tcPr>
            <w:tcW w:w="4675" w:type="dxa"/>
          </w:tcPr>
          <w:p w14:paraId="6B6C9E58" w14:textId="77777777" w:rsidR="00A602AF" w:rsidRDefault="00A602AF" w:rsidP="009D7AD3"/>
        </w:tc>
      </w:tr>
    </w:tbl>
    <w:p w14:paraId="410F6E75" w14:textId="77777777" w:rsidR="00A602AF" w:rsidRDefault="00A602AF" w:rsidP="009D7AD3"/>
    <w:sdt>
      <w:sdtPr>
        <w:rPr>
          <w:rFonts w:ascii="Calibri" w:eastAsiaTheme="minorHAnsi" w:hAnsi="Calibri" w:cs="Calibri"/>
          <w:color w:val="auto"/>
          <w:sz w:val="24"/>
          <w:szCs w:val="24"/>
        </w:rPr>
        <w:id w:val="-1489090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7BFD18" w14:textId="1358E03E" w:rsidR="009D7AD3" w:rsidRDefault="009D7AD3" w:rsidP="009D7AD3">
          <w:pPr>
            <w:pStyle w:val="TOCHeading"/>
          </w:pPr>
          <w:r>
            <w:t>Contents</w:t>
          </w:r>
        </w:p>
        <w:p w14:paraId="4AEB7343" w14:textId="1C9AF689" w:rsidR="009D7AD3" w:rsidRDefault="009D7AD3" w:rsidP="009D7AD3">
          <w:pPr>
            <w:pStyle w:val="TOC1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6339" w:history="1">
            <w:r w:rsidRPr="00FB61EB">
              <w:rPr>
                <w:rStyle w:val="Hyperlink"/>
                <w:noProof/>
              </w:rPr>
              <w:t>Assignment 2 – Inference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ACD4" w14:textId="582FFC0E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0" w:history="1">
            <w:r w:rsidR="009D7AD3" w:rsidRPr="00FB61EB">
              <w:rPr>
                <w:rStyle w:val="Hyperlink"/>
                <w:noProof/>
              </w:rPr>
              <w:t>Mihir Bhadauria (103075328)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_Toc135506340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4C40128A" w14:textId="02C93863" w:rsidR="009D7AD3" w:rsidRDefault="00000000" w:rsidP="009D7AD3">
          <w:pPr>
            <w:pStyle w:val="TOC2"/>
            <w:rPr>
              <w:rFonts w:eastAsiaTheme="minorEastAsia"/>
              <w:noProof/>
              <w:sz w:val="22"/>
              <w:szCs w:val="22"/>
            </w:rPr>
          </w:pPr>
          <w:hyperlink w:anchor="_Toc135506341" w:history="1">
            <w:r w:rsidR="009D7AD3" w:rsidRPr="00FB61EB">
              <w:rPr>
                <w:rStyle w:val="Hyperlink"/>
                <w:noProof/>
              </w:rPr>
              <w:t>Kingsley Brodie (102147941)</w:t>
            </w:r>
            <w:r w:rsidR="009D7AD3">
              <w:rPr>
                <w:noProof/>
                <w:webHidden/>
              </w:rPr>
              <w:tab/>
            </w:r>
            <w:r w:rsidR="009D7AD3">
              <w:rPr>
                <w:noProof/>
                <w:webHidden/>
              </w:rPr>
              <w:fldChar w:fldCharType="begin"/>
            </w:r>
            <w:r w:rsidR="009D7AD3">
              <w:rPr>
                <w:noProof/>
                <w:webHidden/>
              </w:rPr>
              <w:instrText xml:space="preserve"> PAGEREF _Toc135506341 \h </w:instrText>
            </w:r>
            <w:r w:rsidR="009D7AD3">
              <w:rPr>
                <w:noProof/>
                <w:webHidden/>
              </w:rPr>
            </w:r>
            <w:r w:rsidR="009D7AD3">
              <w:rPr>
                <w:noProof/>
                <w:webHidden/>
              </w:rPr>
              <w:fldChar w:fldCharType="separate"/>
            </w:r>
            <w:r w:rsidR="009D7AD3">
              <w:rPr>
                <w:noProof/>
                <w:webHidden/>
              </w:rPr>
              <w:t>1</w:t>
            </w:r>
            <w:r w:rsidR="009D7AD3">
              <w:rPr>
                <w:noProof/>
                <w:webHidden/>
              </w:rPr>
              <w:fldChar w:fldCharType="end"/>
            </w:r>
          </w:hyperlink>
        </w:p>
        <w:p w14:paraId="26A95B56" w14:textId="7C84F285" w:rsidR="009D7AD3" w:rsidRDefault="009D7AD3" w:rsidP="009D7AD3">
          <w:r>
            <w:rPr>
              <w:noProof/>
            </w:rPr>
            <w:fldChar w:fldCharType="end"/>
          </w:r>
        </w:p>
      </w:sdtContent>
    </w:sdt>
    <w:p w14:paraId="0D7F5E32" w14:textId="77777777" w:rsidR="009B2968" w:rsidRDefault="009B2968" w:rsidP="009D7AD3"/>
    <w:p w14:paraId="6A4D4F65" w14:textId="77777777" w:rsidR="00211CE6" w:rsidRDefault="00211CE6" w:rsidP="009D7AD3">
      <w:pPr>
        <w:pStyle w:val="GraphicAnchor"/>
      </w:pPr>
    </w:p>
    <w:p w14:paraId="6E56ABD5" w14:textId="77777777" w:rsidR="00211CE6" w:rsidRDefault="00211CE6" w:rsidP="009D7AD3"/>
    <w:p w14:paraId="1702DA81" w14:textId="521C0968" w:rsidR="000359D1" w:rsidRDefault="000359D1" w:rsidP="009D7AD3"/>
    <w:p w14:paraId="18A1BBBE" w14:textId="0FAC1D27" w:rsidR="009D7AD3" w:rsidRDefault="009D7AD3" w:rsidP="009D7AD3"/>
    <w:p w14:paraId="58E70C53" w14:textId="32D0BDF8" w:rsidR="009D7AD3" w:rsidRDefault="009D7AD3" w:rsidP="009D7AD3"/>
    <w:p w14:paraId="0D14A990" w14:textId="6CB9C450" w:rsidR="009D7AD3" w:rsidRDefault="009D7AD3" w:rsidP="009D7AD3"/>
    <w:p w14:paraId="2DAD2A73" w14:textId="67423B24" w:rsidR="009D7AD3" w:rsidRDefault="009D7AD3" w:rsidP="009D7AD3"/>
    <w:p w14:paraId="72E3CB36" w14:textId="27F7CF7A" w:rsidR="009D7AD3" w:rsidRDefault="009D7AD3" w:rsidP="009D7AD3"/>
    <w:p w14:paraId="68DF54B5" w14:textId="5AC19857" w:rsidR="009D7AD3" w:rsidRDefault="009D7AD3" w:rsidP="009D7AD3"/>
    <w:p w14:paraId="4FFE33B8" w14:textId="66130C2F" w:rsidR="009D7AD3" w:rsidRDefault="009D7AD3" w:rsidP="009D7AD3"/>
    <w:p w14:paraId="03C747F6" w14:textId="0F205687" w:rsidR="009D7AD3" w:rsidRDefault="009D7AD3" w:rsidP="009D7AD3"/>
    <w:p w14:paraId="66A42852" w14:textId="42ABC33B" w:rsidR="009D7AD3" w:rsidRDefault="009D7AD3" w:rsidP="009D7AD3"/>
    <w:p w14:paraId="526D886C" w14:textId="4F1776D8" w:rsidR="009D7AD3" w:rsidRDefault="009D7AD3" w:rsidP="009D7AD3"/>
    <w:p w14:paraId="52370D9E" w14:textId="25123560" w:rsidR="009D7AD3" w:rsidRDefault="009D7AD3" w:rsidP="009D7AD3"/>
    <w:p w14:paraId="46966896" w14:textId="13370BA0" w:rsidR="009D7AD3" w:rsidRDefault="009D7AD3" w:rsidP="009D7AD3"/>
    <w:p w14:paraId="41C5B764" w14:textId="59194EFE" w:rsidR="009D7AD3" w:rsidRDefault="009D7AD3" w:rsidP="009D7AD3"/>
    <w:p w14:paraId="3AF8540B" w14:textId="63BD07CE" w:rsidR="009D7AD3" w:rsidRDefault="009D7AD3" w:rsidP="009D7AD3"/>
    <w:p w14:paraId="65E1538F" w14:textId="104F7A1B" w:rsidR="009D7AD3" w:rsidRDefault="009D7AD3" w:rsidP="009D7AD3"/>
    <w:p w14:paraId="540C1987" w14:textId="6F3C20F7" w:rsidR="009D7AD3" w:rsidRDefault="009D7AD3" w:rsidP="009D7AD3"/>
    <w:p w14:paraId="70C98429" w14:textId="7DE01067" w:rsidR="009D7AD3" w:rsidRDefault="009D7AD3" w:rsidP="009D7AD3"/>
    <w:p w14:paraId="17E234D5" w14:textId="5C119B21" w:rsidR="009D7AD3" w:rsidRDefault="009D7AD3" w:rsidP="009D7AD3"/>
    <w:p w14:paraId="2A793355" w14:textId="06B2FE67" w:rsidR="009D7AD3" w:rsidRDefault="009D7AD3" w:rsidP="009D7AD3"/>
    <w:p w14:paraId="1BD66394" w14:textId="0AB6D40D" w:rsidR="009D7AD3" w:rsidRDefault="009D7AD3" w:rsidP="009D7AD3"/>
    <w:p w14:paraId="22F19B71" w14:textId="29E4F1AE" w:rsidR="009D7AD3" w:rsidRDefault="009D7AD3" w:rsidP="009D7AD3"/>
    <w:p w14:paraId="4F185975" w14:textId="742CAEA6" w:rsidR="009D7AD3" w:rsidRDefault="009D7AD3" w:rsidP="009D7AD3"/>
    <w:p w14:paraId="71350BA4" w14:textId="1B0C7DCE" w:rsidR="009D7AD3" w:rsidRDefault="009D7AD3" w:rsidP="009D7AD3"/>
    <w:p w14:paraId="4942F89D" w14:textId="29488264" w:rsidR="009D7AD3" w:rsidRDefault="009D7AD3" w:rsidP="009D7AD3"/>
    <w:p w14:paraId="5DBF0A9F" w14:textId="05075CDE" w:rsidR="009D7AD3" w:rsidRDefault="009D7AD3" w:rsidP="009D7AD3"/>
    <w:p w14:paraId="068261BB" w14:textId="52EBF56F" w:rsidR="009D7AD3" w:rsidRDefault="009D7AD3" w:rsidP="009D7AD3"/>
    <w:p w14:paraId="41338D7F" w14:textId="01A73C75" w:rsidR="009D7AD3" w:rsidRDefault="009D7AD3" w:rsidP="009D7AD3"/>
    <w:p w14:paraId="07C6FC4B" w14:textId="77C98E07" w:rsidR="000E466A" w:rsidRDefault="000E466A" w:rsidP="009D7AD3"/>
    <w:p w14:paraId="0A5AA482" w14:textId="5265D822" w:rsidR="000E466A" w:rsidRDefault="000E466A" w:rsidP="009D7AD3"/>
    <w:p w14:paraId="28216014" w14:textId="236F9CEF" w:rsidR="000E466A" w:rsidRDefault="000E466A" w:rsidP="009D7AD3"/>
    <w:p w14:paraId="0BE4431C" w14:textId="77777777" w:rsidR="000E466A" w:rsidRDefault="000E466A" w:rsidP="009D7AD3"/>
    <w:p w14:paraId="26F60104" w14:textId="4691C9B3" w:rsidR="009D7AD3" w:rsidRDefault="009D7AD3" w:rsidP="009D7AD3"/>
    <w:p w14:paraId="61F3AA4C" w14:textId="5BD91061" w:rsidR="009D7AD3" w:rsidRDefault="009D7AD3" w:rsidP="009D7AD3"/>
    <w:p w14:paraId="31565339" w14:textId="57C38075" w:rsidR="009D7AD3" w:rsidRDefault="009D7AD3" w:rsidP="009D7AD3"/>
    <w:p w14:paraId="0C9E9233" w14:textId="77777777" w:rsidR="009D7AD3" w:rsidRDefault="009D7AD3" w:rsidP="009D7AD3">
      <w:pPr>
        <w:pStyle w:val="Heading2"/>
      </w:pPr>
      <w:bookmarkStart w:id="6" w:name="_Toc132941104"/>
      <w:r>
        <w:lastRenderedPageBreak/>
        <w:t>Instructions:</w:t>
      </w:r>
      <w:bookmarkEnd w:id="6"/>
    </w:p>
    <w:p w14:paraId="3A5B6D78" w14:textId="77777777" w:rsidR="009D7AD3" w:rsidRDefault="009D7AD3" w:rsidP="009D7AD3"/>
    <w:p w14:paraId="6083753D" w14:textId="77777777" w:rsidR="009D7AD3" w:rsidRPr="009D7AD3" w:rsidRDefault="009D7AD3" w:rsidP="009D7AD3">
      <w:r w:rsidRPr="009D7AD3">
        <w:t xml:space="preserve">The program is developed in python and is stored in a zip file with all the necessary components. </w:t>
      </w:r>
    </w:p>
    <w:p w14:paraId="2E35A238" w14:textId="77777777" w:rsidR="009D7AD3" w:rsidRPr="009D7AD3" w:rsidRDefault="009D7AD3" w:rsidP="009D7AD3"/>
    <w:p w14:paraId="5A9CF7E3" w14:textId="26DF7EB7" w:rsidR="009D7AD3" w:rsidRDefault="009D7AD3" w:rsidP="009D7AD3">
      <w:r w:rsidRPr="009D7AD3">
        <w:t>To execute the following program in CMD, you need to enter in this format:</w:t>
      </w:r>
    </w:p>
    <w:p w14:paraId="0223DEAD" w14:textId="352241FB" w:rsidR="009D7AD3" w:rsidRDefault="009D7AD3" w:rsidP="009D7AD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0E466A" w14:paraId="78C10C82" w14:textId="77777777" w:rsidTr="00C35563">
        <w:trPr>
          <w:jc w:val="center"/>
        </w:trPr>
        <w:tc>
          <w:tcPr>
            <w:tcW w:w="4855" w:type="dxa"/>
            <w:shd w:val="clear" w:color="auto" w:fill="FFFF00"/>
          </w:tcPr>
          <w:p w14:paraId="2EFB4634" w14:textId="33F3570F" w:rsidR="000E466A" w:rsidRPr="00922EC9" w:rsidRDefault="000E466A" w:rsidP="00C35563">
            <w:proofErr w:type="gramStart"/>
            <w:r w:rsidRPr="00922EC9">
              <w:t>..</w:t>
            </w:r>
            <w:proofErr w:type="gramEnd"/>
            <w:r w:rsidRPr="00922EC9">
              <w:t xml:space="preserve">\user&gt; </w:t>
            </w:r>
            <w:r>
              <w:t>main.exe</w:t>
            </w:r>
            <w:r w:rsidRPr="00922EC9">
              <w:t xml:space="preserve"> &lt;method&gt;</w:t>
            </w:r>
            <w:r>
              <w:t xml:space="preserve"> </w:t>
            </w:r>
            <w:r w:rsidRPr="00922EC9">
              <w:t>&lt;filename&gt;</w:t>
            </w:r>
          </w:p>
        </w:tc>
      </w:tr>
    </w:tbl>
    <w:p w14:paraId="7E49F753" w14:textId="76A22462" w:rsidR="009D7AD3" w:rsidRDefault="009D7AD3" w:rsidP="009D7AD3"/>
    <w:p w14:paraId="4AC8B7AB" w14:textId="77777777" w:rsidR="00D15BBB" w:rsidRPr="00EF189F" w:rsidRDefault="00D15BBB" w:rsidP="00D15BBB">
      <w:r>
        <w:t>To break this down</w:t>
      </w:r>
    </w:p>
    <w:p w14:paraId="113AFA0F" w14:textId="627F6F5A" w:rsidR="00D15BBB" w:rsidRDefault="00D15BBB" w:rsidP="00D15BBB">
      <w:pPr>
        <w:pStyle w:val="ListParagraph"/>
        <w:numPr>
          <w:ilvl w:val="0"/>
          <w:numId w:val="1"/>
        </w:numPr>
      </w:pPr>
      <w:r w:rsidRPr="00EF189F">
        <w:rPr>
          <w:u w:val="single"/>
        </w:rPr>
        <w:t>main.exe</w:t>
      </w:r>
      <w:r w:rsidRPr="00175675">
        <w:t xml:space="preserve"> runs the program.</w:t>
      </w:r>
    </w:p>
    <w:p w14:paraId="162DF0F8" w14:textId="0CA21EA2" w:rsidR="00D15BBB" w:rsidRPr="00EF189F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&lt;method&gt;</w:t>
      </w:r>
      <w:r>
        <w:t xml:space="preserve"> is the type of search you want to do and those are shown </w:t>
      </w:r>
      <w:r w:rsidR="002F5E83">
        <w:t>below.</w:t>
      </w:r>
    </w:p>
    <w:p w14:paraId="1E97CA3F" w14:textId="078210B7" w:rsidR="00D15BBB" w:rsidRPr="00150013" w:rsidRDefault="00D15BBB" w:rsidP="00D15BBB">
      <w:pPr>
        <w:pStyle w:val="ListParagraph"/>
        <w:numPr>
          <w:ilvl w:val="0"/>
          <w:numId w:val="1"/>
        </w:numPr>
      </w:pPr>
      <w:r w:rsidRPr="00191F69">
        <w:rPr>
          <w:u w:val="single"/>
        </w:rPr>
        <w:t>&lt;filename&gt;</w:t>
      </w:r>
      <w:r>
        <w:t xml:space="preserve"> is the name of the input file which in this case is </w:t>
      </w:r>
      <w:r w:rsidRPr="00C01968">
        <w:rPr>
          <w:i/>
          <w:iCs/>
        </w:rPr>
        <w:t>“</w:t>
      </w:r>
      <w:r w:rsidR="002F5E83" w:rsidRPr="002F5E83">
        <w:rPr>
          <w:i/>
          <w:iCs/>
        </w:rPr>
        <w:t>test_HornKB.txt</w:t>
      </w:r>
      <w:r w:rsidRPr="00C01968">
        <w:rPr>
          <w:i/>
          <w:iCs/>
        </w:rPr>
        <w:t>”</w:t>
      </w:r>
    </w:p>
    <w:p w14:paraId="72ABC688" w14:textId="23C7E192" w:rsidR="009D7AD3" w:rsidRDefault="009D7AD3" w:rsidP="009D7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B85182" w14:paraId="19632E88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244A" w14:textId="45B94AC6" w:rsidR="00B85182" w:rsidRDefault="00B85182" w:rsidP="00C35563">
            <w:pPr>
              <w:rPr>
                <w:rFonts w:asciiTheme="minorHAnsi" w:hAnsiTheme="minorHAnsi" w:cstheme="minorBidi"/>
                <w:szCs w:val="22"/>
              </w:rPr>
            </w:pPr>
            <w:r>
              <w:t>Truth Table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FBA7" w14:textId="6686E223" w:rsidR="00B85182" w:rsidRPr="006C5357" w:rsidRDefault="00DC0C7F" w:rsidP="00C35563">
            <w:r>
              <w:t>main.exe</w:t>
            </w:r>
            <w:r w:rsidR="00B85182" w:rsidRPr="006C5357">
              <w:t xml:space="preserve"> </w:t>
            </w:r>
            <w:r w:rsidR="00FD79C4">
              <w:t>TT</w:t>
            </w:r>
            <w:r w:rsidR="00B85182">
              <w:t xml:space="preserve"> </w:t>
            </w:r>
            <w:r w:rsidR="00B85182" w:rsidRPr="006C5357">
              <w:t xml:space="preserve">&lt;filename&gt; </w:t>
            </w:r>
          </w:p>
        </w:tc>
      </w:tr>
      <w:tr w:rsidR="00B85182" w14:paraId="5D1036F9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CA70" w14:textId="05993107" w:rsidR="00B85182" w:rsidRDefault="00B85182" w:rsidP="00C35563">
            <w:r>
              <w:t>Forward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D28C" w14:textId="3BB26B94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FC</w:t>
            </w:r>
            <w:r w:rsidR="00B85182">
              <w:t xml:space="preserve"> </w:t>
            </w:r>
            <w:r w:rsidR="00B85182" w:rsidRPr="006C5357">
              <w:t>&lt;filename&gt;</w:t>
            </w:r>
          </w:p>
        </w:tc>
      </w:tr>
      <w:tr w:rsidR="00B85182" w14:paraId="1D982ECC" w14:textId="77777777" w:rsidTr="00C35563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E0CC" w14:textId="6FF01A90" w:rsidR="00B85182" w:rsidRDefault="00B85182" w:rsidP="00C35563">
            <w:r>
              <w:t>Backward Chaining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D2FE" w14:textId="4453128B" w:rsidR="00B85182" w:rsidRPr="006C5357" w:rsidRDefault="00DC0C7F" w:rsidP="00C35563">
            <w:r>
              <w:t>main.exe</w:t>
            </w:r>
            <w:r w:rsidRPr="006C5357">
              <w:t xml:space="preserve"> </w:t>
            </w:r>
            <w:r w:rsidR="00FD79C4">
              <w:t>BC</w:t>
            </w:r>
            <w:r>
              <w:t xml:space="preserve"> </w:t>
            </w:r>
            <w:r w:rsidR="00B85182" w:rsidRPr="006C5357">
              <w:t>&lt;filename&gt;</w:t>
            </w:r>
          </w:p>
        </w:tc>
      </w:tr>
    </w:tbl>
    <w:p w14:paraId="0B8B7C3C" w14:textId="77777777" w:rsidR="00DA642F" w:rsidRPr="003E43D0" w:rsidRDefault="00DA642F" w:rsidP="00DA642F">
      <w:pPr>
        <w:rPr>
          <w:i/>
          <w:iCs/>
        </w:rPr>
      </w:pPr>
      <w:r w:rsidRPr="003E43D0">
        <w:rPr>
          <w:i/>
          <w:iCs/>
        </w:rPr>
        <w:t>Table 1: Command line program execution instruction</w:t>
      </w:r>
    </w:p>
    <w:p w14:paraId="6D57F301" w14:textId="449ED1AE" w:rsidR="00A42D8D" w:rsidRDefault="00A42D8D" w:rsidP="00FD79C4">
      <w:bookmarkStart w:id="7" w:name="_Toc132941117"/>
    </w:p>
    <w:p w14:paraId="60E6B50C" w14:textId="77777777" w:rsidR="00B46F6E" w:rsidRDefault="00B46F6E" w:rsidP="00B46F6E">
      <w:r>
        <w:t>The &lt;method&gt; is not case sensitive however if any issues occur type the &lt;method&gt; shown above in lowercase.</w:t>
      </w:r>
    </w:p>
    <w:p w14:paraId="356F407D" w14:textId="77777777" w:rsidR="00FD79C4" w:rsidRDefault="00FD79C4" w:rsidP="00FD79C4"/>
    <w:p w14:paraId="3F9E45D8" w14:textId="2281EC6E" w:rsidR="00A42D8D" w:rsidRDefault="00A42D8D" w:rsidP="00A42D8D">
      <w:pPr>
        <w:pStyle w:val="Heading2"/>
      </w:pPr>
      <w:r>
        <w:t>Features/Bugs/Missing</w:t>
      </w:r>
      <w:bookmarkEnd w:id="7"/>
    </w:p>
    <w:p w14:paraId="46257482" w14:textId="2292D401" w:rsidR="002F5E83" w:rsidRDefault="00A42D8D" w:rsidP="009D7AD3">
      <w:r>
        <w:t>The main features of the program comprise of:</w:t>
      </w:r>
    </w:p>
    <w:p w14:paraId="75DBEB40" w14:textId="04C14E51" w:rsidR="00A42D8D" w:rsidRDefault="00A42D8D" w:rsidP="00A42D8D">
      <w:pPr>
        <w:pStyle w:val="ListParagraph"/>
        <w:numPr>
          <w:ilvl w:val="0"/>
          <w:numId w:val="1"/>
        </w:numPr>
      </w:pPr>
      <w:r>
        <w:t xml:space="preserve">Running inference engine </w:t>
      </w:r>
      <w:r w:rsidR="00D1114E">
        <w:t>with the following methods</w:t>
      </w:r>
    </w:p>
    <w:p w14:paraId="06E619E0" w14:textId="1B15FEE7" w:rsidR="00D1114E" w:rsidRDefault="00D1114E" w:rsidP="00D1114E">
      <w:pPr>
        <w:pStyle w:val="ListParagraph"/>
        <w:numPr>
          <w:ilvl w:val="1"/>
          <w:numId w:val="1"/>
        </w:numPr>
      </w:pPr>
      <w:r>
        <w:t>Truth table</w:t>
      </w:r>
    </w:p>
    <w:p w14:paraId="35E09D8A" w14:textId="4791F8D2" w:rsidR="00D1114E" w:rsidRPr="00D1114E" w:rsidRDefault="00D1114E" w:rsidP="00D1114E">
      <w:pPr>
        <w:pStyle w:val="ListParagraph"/>
        <w:numPr>
          <w:ilvl w:val="1"/>
          <w:numId w:val="1"/>
        </w:numPr>
        <w:rPr>
          <w:color w:val="FF0000"/>
        </w:rPr>
      </w:pPr>
      <w:r w:rsidRPr="00D1114E">
        <w:rPr>
          <w:color w:val="FF0000"/>
        </w:rPr>
        <w:t xml:space="preserve">Forward Chaining </w:t>
      </w:r>
    </w:p>
    <w:p w14:paraId="7F9449C9" w14:textId="15713AA4" w:rsidR="00D1114E" w:rsidRDefault="00D1114E" w:rsidP="00D1114E">
      <w:pPr>
        <w:pStyle w:val="ListParagraph"/>
        <w:numPr>
          <w:ilvl w:val="1"/>
          <w:numId w:val="1"/>
        </w:numPr>
        <w:rPr>
          <w:color w:val="FF0000"/>
        </w:rPr>
      </w:pPr>
      <w:r w:rsidRPr="00D1114E">
        <w:rPr>
          <w:color w:val="FF0000"/>
        </w:rPr>
        <w:t>Backward Chaining</w:t>
      </w:r>
    </w:p>
    <w:p w14:paraId="33E3718E" w14:textId="77777777" w:rsidR="00D1114E" w:rsidRPr="00D1114E" w:rsidRDefault="00D1114E" w:rsidP="00D1114E">
      <w:pPr>
        <w:pStyle w:val="ListParagraph"/>
        <w:numPr>
          <w:ilvl w:val="0"/>
          <w:numId w:val="1"/>
        </w:numPr>
        <w:rPr>
          <w:color w:val="FF0000"/>
        </w:rPr>
      </w:pPr>
    </w:p>
    <w:p w14:paraId="225E39F9" w14:textId="45E1365C" w:rsidR="00DA642F" w:rsidRDefault="00DA642F" w:rsidP="009D7AD3"/>
    <w:p w14:paraId="6BEF4FDF" w14:textId="56D816CC" w:rsidR="00F05CF7" w:rsidRDefault="00F05CF7" w:rsidP="009D7AD3"/>
    <w:p w14:paraId="3AEF6275" w14:textId="0CA0EDE3" w:rsidR="00F05CF7" w:rsidRDefault="00F05CF7" w:rsidP="009D7AD3"/>
    <w:p w14:paraId="14D2C69A" w14:textId="7519D111" w:rsidR="00F05CF7" w:rsidRDefault="00F05CF7" w:rsidP="009D7AD3"/>
    <w:p w14:paraId="7A76722F" w14:textId="2D075C67" w:rsidR="00F05CF7" w:rsidRDefault="00F05CF7" w:rsidP="009D7AD3"/>
    <w:p w14:paraId="0E70A17B" w14:textId="11EF98CB" w:rsidR="00F05CF7" w:rsidRDefault="00F05CF7" w:rsidP="009D7AD3"/>
    <w:p w14:paraId="2FC5648F" w14:textId="42AFA05C" w:rsidR="00F05CF7" w:rsidRDefault="00F05CF7" w:rsidP="009D7AD3"/>
    <w:p w14:paraId="66A7BE2A" w14:textId="4C373BCE" w:rsidR="00F05CF7" w:rsidRDefault="00F05CF7" w:rsidP="009D7AD3"/>
    <w:p w14:paraId="7DFE32E9" w14:textId="1BF41620" w:rsidR="00F05CF7" w:rsidRDefault="00F05CF7" w:rsidP="009D7AD3"/>
    <w:p w14:paraId="7E01784D" w14:textId="19712866" w:rsidR="00F05CF7" w:rsidRDefault="00F05CF7" w:rsidP="009D7AD3"/>
    <w:p w14:paraId="25277F70" w14:textId="7750AFDF" w:rsidR="00F05CF7" w:rsidRDefault="00F05CF7" w:rsidP="009D7AD3"/>
    <w:p w14:paraId="6D77E316" w14:textId="2B4FC48B" w:rsidR="00F05CF7" w:rsidRDefault="00F05CF7" w:rsidP="009D7AD3"/>
    <w:p w14:paraId="2E33E496" w14:textId="77777777" w:rsidR="00F05CF7" w:rsidRDefault="00F05CF7" w:rsidP="009D7AD3"/>
    <w:p w14:paraId="7EAC7239" w14:textId="0282240B" w:rsidR="00F05CF7" w:rsidRPr="00F05CF7" w:rsidRDefault="00F05CF7" w:rsidP="00F05CF7">
      <w:r w:rsidRPr="00F05CF7">
        <w:lastRenderedPageBreak/>
        <w:t>The current program has some limitations that should be addressed:</w:t>
      </w:r>
      <w:r>
        <w:br/>
      </w:r>
    </w:p>
    <w:p w14:paraId="3E8FCEFE" w14:textId="71FB525B" w:rsidR="00F05CF7" w:rsidRDefault="00F05CF7" w:rsidP="0026658F">
      <w:pPr>
        <w:pStyle w:val="ListParagraph"/>
        <w:numPr>
          <w:ilvl w:val="0"/>
          <w:numId w:val="5"/>
        </w:numPr>
      </w:pPr>
      <w:r w:rsidRPr="00F05CF7">
        <w:rPr>
          <w:b/>
          <w:bCs/>
        </w:rPr>
        <w:t>Lack of Input Validation:</w:t>
      </w:r>
      <w:r w:rsidRPr="00F05CF7">
        <w:t xml:space="preserve"> The program assumes that the input is always in a specific format </w:t>
      </w:r>
      <w:r>
        <w:t>as follows:</w:t>
      </w:r>
      <w:r>
        <w:br/>
      </w:r>
    </w:p>
    <w:p w14:paraId="38A6E22E" w14:textId="519350B6" w:rsidR="00F05CF7" w:rsidRDefault="00F05CF7" w:rsidP="00F05CF7">
      <w:pPr>
        <w:ind w:left="720"/>
      </w:pPr>
      <w:r>
        <w:rPr>
          <w:noProof/>
        </w:rPr>
        <w:drawing>
          <wp:inline distT="0" distB="0" distL="0" distR="0" wp14:anchorId="4C55D8BA" wp14:editId="144BD4E9">
            <wp:extent cx="5905500" cy="1986797"/>
            <wp:effectExtent l="152400" t="152400" r="361950" b="356870"/>
            <wp:docPr id="1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574" cy="1987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F18A4" w14:textId="3FB0F120" w:rsidR="0026658F" w:rsidRPr="00F05CF7" w:rsidRDefault="0026658F" w:rsidP="0026658F">
      <w:pPr>
        <w:pStyle w:val="ListParagraph"/>
        <w:numPr>
          <w:ilvl w:val="0"/>
          <w:numId w:val="4"/>
        </w:numPr>
        <w:spacing w:before="240"/>
      </w:pPr>
      <w:r w:rsidRPr="00F05CF7">
        <w:t xml:space="preserve">Solution: To mitigate this issue, </w:t>
      </w:r>
      <w:r w:rsidR="005372BD">
        <w:t>we</w:t>
      </w:r>
      <w:r w:rsidRPr="00F05CF7">
        <w:t xml:space="preserve"> propose two potential solutions:</w:t>
      </w:r>
    </w:p>
    <w:p w14:paraId="296145B7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>Implement robust input validation methods within the program to ensure the correctness of the input data structure.</w:t>
      </w:r>
    </w:p>
    <w:p w14:paraId="13BC33CE" w14:textId="77777777" w:rsidR="0026658F" w:rsidRPr="00F05CF7" w:rsidRDefault="0026658F" w:rsidP="0026658F">
      <w:pPr>
        <w:numPr>
          <w:ilvl w:val="1"/>
          <w:numId w:val="2"/>
        </w:numPr>
        <w:spacing w:before="240"/>
      </w:pPr>
      <w:r w:rsidRPr="00F05CF7">
        <w:t xml:space="preserve">In addition, or alternatively, we can prepare detailed documentation outlining the required input format, thus guiding the user to provide </w:t>
      </w:r>
      <w:r>
        <w:t>the data points in the correct sequence.</w:t>
      </w:r>
      <w:r>
        <w:br/>
      </w:r>
    </w:p>
    <w:p w14:paraId="2FD01C47" w14:textId="46407293" w:rsidR="005372BD" w:rsidRDefault="0026658F" w:rsidP="0026658F">
      <w:r w:rsidRPr="00F05CF7">
        <w:t>These improvements will enhance the program's robustness and usability</w:t>
      </w:r>
      <w:r w:rsidR="005372BD">
        <w:t>.</w:t>
      </w:r>
    </w:p>
    <w:p w14:paraId="31784074" w14:textId="4AAF4706" w:rsidR="005372BD" w:rsidRDefault="005372BD" w:rsidP="0026658F"/>
    <w:p w14:paraId="4144A146" w14:textId="7D8A1BBB" w:rsidR="00963862" w:rsidRDefault="00963862" w:rsidP="00963862">
      <w:pPr>
        <w:pStyle w:val="Heading2"/>
      </w:pPr>
      <w:r>
        <w:t>Test Cases</w:t>
      </w:r>
    </w:p>
    <w:p w14:paraId="3656C327" w14:textId="39899080" w:rsidR="00963862" w:rsidRDefault="00963862" w:rsidP="00963862"/>
    <w:p w14:paraId="48D080AC" w14:textId="77777777" w:rsidR="00963862" w:rsidRDefault="00963862" w:rsidP="00963862">
      <w:pPr>
        <w:pStyle w:val="Heading2"/>
      </w:pPr>
      <w:r>
        <w:t>Acknowledgement/Resources</w:t>
      </w:r>
    </w:p>
    <w:p w14:paraId="4F0756F6" w14:textId="77777777" w:rsidR="00963862" w:rsidRDefault="00963862" w:rsidP="00963862">
      <w:pPr>
        <w:pStyle w:val="Heading2"/>
      </w:pPr>
    </w:p>
    <w:p w14:paraId="5336A647" w14:textId="77777777" w:rsidR="00963862" w:rsidRDefault="00963862" w:rsidP="00963862">
      <w:pPr>
        <w:pStyle w:val="Heading2"/>
      </w:pPr>
      <w:r>
        <w:t>Research</w:t>
      </w:r>
    </w:p>
    <w:p w14:paraId="77C316BF" w14:textId="0A84857C" w:rsidR="00963862" w:rsidRDefault="00394CC6" w:rsidP="00963862">
      <w:hyperlink r:id="rId13" w:history="1">
        <w:r w:rsidRPr="007510AF">
          <w:rPr>
            <w:rStyle w:val="Hyperlink"/>
          </w:rPr>
          <w:t>https://www.geeksforgeeks.org/proposition-logic/</w:t>
        </w:r>
      </w:hyperlink>
    </w:p>
    <w:p w14:paraId="00AFD479" w14:textId="65CE4F21" w:rsidR="00394CC6" w:rsidRDefault="00394CC6" w:rsidP="00394CC6">
      <w:pPr>
        <w:pStyle w:val="ListParagraph"/>
        <w:numPr>
          <w:ilvl w:val="0"/>
          <w:numId w:val="2"/>
        </w:numPr>
      </w:pPr>
      <w:r>
        <w:t xml:space="preserve">Aside from lectures and tutorials this has aided me in developing a greater understanding of propositional logic and its </w:t>
      </w:r>
      <w:r w:rsidR="00F54354">
        <w:t>fundamentals.</w:t>
      </w:r>
    </w:p>
    <w:p w14:paraId="27E69B1F" w14:textId="02AB6A79" w:rsidR="00394CC6" w:rsidRDefault="00394CC6" w:rsidP="00394CC6"/>
    <w:p w14:paraId="05205F9B" w14:textId="77777777" w:rsidR="00F04FD2" w:rsidRDefault="00F04FD2" w:rsidP="00394CC6"/>
    <w:p w14:paraId="6CF9F058" w14:textId="77777777" w:rsidR="00963862" w:rsidRDefault="00963862" w:rsidP="00963862"/>
    <w:p w14:paraId="6CFAB452" w14:textId="68E4B0D6" w:rsidR="00963862" w:rsidRDefault="00963862" w:rsidP="00963862"/>
    <w:p w14:paraId="2860F61C" w14:textId="2ACE4705" w:rsidR="00963862" w:rsidRDefault="00963862" w:rsidP="00963862"/>
    <w:p w14:paraId="46876328" w14:textId="52F3D54A" w:rsidR="00963862" w:rsidRDefault="00963862" w:rsidP="00963862"/>
    <w:p w14:paraId="6F4A56F7" w14:textId="11F72ED4" w:rsidR="00963862" w:rsidRDefault="00963862" w:rsidP="00963862"/>
    <w:p w14:paraId="52CC4079" w14:textId="77777777" w:rsidR="00963862" w:rsidRPr="00963862" w:rsidRDefault="00963862" w:rsidP="00963862"/>
    <w:p w14:paraId="62AC3B25" w14:textId="77777777" w:rsidR="00963862" w:rsidRDefault="00963862" w:rsidP="00963862">
      <w:pPr>
        <w:pStyle w:val="Heading2"/>
      </w:pPr>
      <w:r>
        <w:t>Team Summary Report</w:t>
      </w:r>
    </w:p>
    <w:p w14:paraId="6F5B0820" w14:textId="371AE988" w:rsidR="00963862" w:rsidRDefault="00963862" w:rsidP="00963862"/>
    <w:p w14:paraId="1E7DD78E" w14:textId="1BA0474E" w:rsidR="00963862" w:rsidRPr="00963862" w:rsidRDefault="00963862" w:rsidP="00963862">
      <w:pPr>
        <w:jc w:val="center"/>
        <w:rPr>
          <w:b/>
          <w:bCs/>
        </w:rPr>
      </w:pPr>
      <w:r w:rsidRPr="00963862">
        <w:rPr>
          <w:b/>
          <w:bCs/>
        </w:rPr>
        <w:t>Contribution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862" w14:paraId="0FD4DDF4" w14:textId="77777777" w:rsidTr="00963862">
        <w:tc>
          <w:tcPr>
            <w:tcW w:w="4675" w:type="dxa"/>
          </w:tcPr>
          <w:p w14:paraId="7151597C" w14:textId="35780BBD" w:rsidR="00963862" w:rsidRDefault="00963862" w:rsidP="00963862">
            <w:proofErr w:type="spellStart"/>
            <w:r>
              <w:t>Kinglsey</w:t>
            </w:r>
            <w:proofErr w:type="spellEnd"/>
            <w:r>
              <w:t xml:space="preserve"> Brodie </w:t>
            </w:r>
            <w:r w:rsidR="00402394">
              <w:t>(</w:t>
            </w:r>
            <w:r w:rsidR="00402394" w:rsidRPr="00835D4D">
              <w:t>102147941</w:t>
            </w:r>
            <w:r w:rsidR="00402394">
              <w:t>)</w:t>
            </w:r>
          </w:p>
        </w:tc>
        <w:tc>
          <w:tcPr>
            <w:tcW w:w="4675" w:type="dxa"/>
          </w:tcPr>
          <w:p w14:paraId="58E2CCBA" w14:textId="72EC5557" w:rsidR="00963862" w:rsidRDefault="00963862" w:rsidP="00963862">
            <w:r>
              <w:t>Mihir Bhadauria (</w:t>
            </w:r>
            <w:r w:rsidR="00402394">
              <w:t>103075328)</w:t>
            </w:r>
          </w:p>
        </w:tc>
      </w:tr>
      <w:tr w:rsidR="00963862" w14:paraId="359625D8" w14:textId="77777777" w:rsidTr="00963862">
        <w:tc>
          <w:tcPr>
            <w:tcW w:w="4675" w:type="dxa"/>
          </w:tcPr>
          <w:p w14:paraId="004EFF2D" w14:textId="77777777" w:rsidR="00963862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Forward Chaining</w:t>
            </w:r>
          </w:p>
          <w:p w14:paraId="5AC5BD16" w14:textId="77777777" w:rsidR="00402394" w:rsidRDefault="00402394" w:rsidP="00402394">
            <w:pPr>
              <w:pStyle w:val="ListParagraph"/>
              <w:numPr>
                <w:ilvl w:val="0"/>
                <w:numId w:val="2"/>
              </w:numPr>
            </w:pPr>
            <w:r>
              <w:t>Backward Chaining</w:t>
            </w:r>
          </w:p>
          <w:p w14:paraId="7453A012" w14:textId="6EF3E336" w:rsidR="0036122C" w:rsidRDefault="0036122C" w:rsidP="00402394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</w:p>
        </w:tc>
        <w:tc>
          <w:tcPr>
            <w:tcW w:w="4675" w:type="dxa"/>
          </w:tcPr>
          <w:p w14:paraId="07BE50A3" w14:textId="3E4997D3" w:rsidR="00963862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Input parser</w:t>
            </w:r>
          </w:p>
          <w:p w14:paraId="28524050" w14:textId="45A4E364" w:rsidR="00D10889" w:rsidRDefault="00D10889" w:rsidP="00D10889">
            <w:pPr>
              <w:pStyle w:val="ListParagraph"/>
              <w:numPr>
                <w:ilvl w:val="0"/>
                <w:numId w:val="2"/>
              </w:numPr>
            </w:pPr>
            <w:r>
              <w:t xml:space="preserve">Command Line Operation </w:t>
            </w:r>
          </w:p>
          <w:p w14:paraId="3EAFFD0E" w14:textId="23070AAB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 xml:space="preserve">Truth Table </w:t>
            </w:r>
            <w:r w:rsidR="00D10889">
              <w:t>implementation</w:t>
            </w:r>
          </w:p>
          <w:p w14:paraId="4730C8DA" w14:textId="1CF7C89F" w:rsidR="0036122C" w:rsidRDefault="0036122C" w:rsidP="0036122C">
            <w:pPr>
              <w:pStyle w:val="ListParagraph"/>
              <w:numPr>
                <w:ilvl w:val="0"/>
                <w:numId w:val="2"/>
              </w:numPr>
            </w:pPr>
            <w:r>
              <w:t>Report writing</w:t>
            </w:r>
            <w:r w:rsidR="0093522C">
              <w:br/>
            </w:r>
          </w:p>
        </w:tc>
      </w:tr>
      <w:tr w:rsidR="00E01AB5" w14:paraId="05AC7836" w14:textId="77777777" w:rsidTr="00963862">
        <w:tc>
          <w:tcPr>
            <w:tcW w:w="4675" w:type="dxa"/>
          </w:tcPr>
          <w:p w14:paraId="76874843" w14:textId="2E188144" w:rsidR="00E01AB5" w:rsidRP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  <w:tc>
          <w:tcPr>
            <w:tcW w:w="4675" w:type="dxa"/>
          </w:tcPr>
          <w:p w14:paraId="3EEC2DF9" w14:textId="65B8AE31" w:rsidR="00E01AB5" w:rsidRDefault="00E01AB5" w:rsidP="00E01AB5">
            <w:r>
              <w:rPr>
                <w:b/>
                <w:bCs/>
              </w:rPr>
              <w:t xml:space="preserve">Percentage Contribution: </w:t>
            </w:r>
            <w:r>
              <w:t>50%</w:t>
            </w:r>
          </w:p>
        </w:tc>
      </w:tr>
    </w:tbl>
    <w:p w14:paraId="6D795677" w14:textId="59A378B8" w:rsidR="00963862" w:rsidRPr="00963862" w:rsidRDefault="00963862" w:rsidP="00963862">
      <w:r>
        <w:t xml:space="preserve"> </w:t>
      </w:r>
    </w:p>
    <w:p w14:paraId="4E7AD64C" w14:textId="77777777" w:rsidR="005372BD" w:rsidRDefault="005372BD" w:rsidP="00E01AB5"/>
    <w:p w14:paraId="3AB24B4A" w14:textId="77777777" w:rsidR="0026658F" w:rsidRPr="00F05CF7" w:rsidRDefault="0026658F" w:rsidP="0026658F"/>
    <w:sectPr w:rsidR="0026658F" w:rsidRPr="00F05CF7" w:rsidSect="009B2968">
      <w:headerReference w:type="default" r:id="rId14"/>
      <w:footerReference w:type="even" r:id="rId15"/>
      <w:footerReference w:type="default" r:id="rId16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187C" w14:textId="77777777" w:rsidR="00E37EB7" w:rsidRDefault="00E37EB7" w:rsidP="009D7AD3">
      <w:r>
        <w:separator/>
      </w:r>
    </w:p>
    <w:p w14:paraId="290836FF" w14:textId="77777777" w:rsidR="00E37EB7" w:rsidRDefault="00E37EB7" w:rsidP="009D7AD3"/>
    <w:p w14:paraId="3B32A87B" w14:textId="77777777" w:rsidR="00E37EB7" w:rsidRDefault="00E37EB7" w:rsidP="009D7AD3"/>
    <w:p w14:paraId="21765A57" w14:textId="77777777" w:rsidR="00E37EB7" w:rsidRDefault="00E37EB7" w:rsidP="009D7AD3"/>
  </w:endnote>
  <w:endnote w:type="continuationSeparator" w:id="0">
    <w:p w14:paraId="152EE3C4" w14:textId="77777777" w:rsidR="00E37EB7" w:rsidRDefault="00E37EB7" w:rsidP="009D7AD3">
      <w:r>
        <w:continuationSeparator/>
      </w:r>
    </w:p>
    <w:p w14:paraId="42E488C8" w14:textId="77777777" w:rsidR="00E37EB7" w:rsidRDefault="00E37EB7" w:rsidP="009D7AD3"/>
    <w:p w14:paraId="54602B6F" w14:textId="77777777" w:rsidR="00E37EB7" w:rsidRDefault="00E37EB7" w:rsidP="009D7AD3"/>
    <w:p w14:paraId="086F25CF" w14:textId="77777777" w:rsidR="00E37EB7" w:rsidRDefault="00E37EB7" w:rsidP="009D7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6576FB6F" w14:textId="77777777" w:rsidR="009B2968" w:rsidRDefault="009B2968" w:rsidP="009D7A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98B7C1" w14:textId="77777777" w:rsidR="009B2968" w:rsidRDefault="009B2968" w:rsidP="009D7AD3">
    <w:pPr>
      <w:pStyle w:val="Footer"/>
    </w:pPr>
  </w:p>
  <w:p w14:paraId="3C4B024B" w14:textId="77777777" w:rsidR="00973309" w:rsidRDefault="00973309" w:rsidP="009D7AD3"/>
  <w:p w14:paraId="26B9D2EB" w14:textId="77777777" w:rsidR="00973309" w:rsidRDefault="00973309" w:rsidP="009D7AD3"/>
  <w:p w14:paraId="7F4D89AF" w14:textId="77777777" w:rsidR="00973309" w:rsidRDefault="00973309" w:rsidP="009D7A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707C" w14:textId="77777777" w:rsidR="009B2968" w:rsidRDefault="00E832AC" w:rsidP="009D7AD3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  <w:p w14:paraId="717ACFC5" w14:textId="77777777" w:rsidR="00973309" w:rsidRDefault="00973309" w:rsidP="009D7AD3"/>
  <w:p w14:paraId="4D1CA5F1" w14:textId="77777777" w:rsidR="00973309" w:rsidRDefault="00973309" w:rsidP="009D7AD3"/>
  <w:p w14:paraId="33B2889B" w14:textId="77777777" w:rsidR="00973309" w:rsidRDefault="00973309" w:rsidP="009D7A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B9FD" w14:textId="77777777" w:rsidR="00E37EB7" w:rsidRDefault="00E37EB7" w:rsidP="009D7AD3">
      <w:r>
        <w:separator/>
      </w:r>
    </w:p>
    <w:p w14:paraId="5E490423" w14:textId="77777777" w:rsidR="00E37EB7" w:rsidRDefault="00E37EB7" w:rsidP="009D7AD3"/>
    <w:p w14:paraId="32309BD7" w14:textId="77777777" w:rsidR="00E37EB7" w:rsidRDefault="00E37EB7" w:rsidP="009D7AD3"/>
    <w:p w14:paraId="0DD75AE1" w14:textId="77777777" w:rsidR="00E37EB7" w:rsidRDefault="00E37EB7" w:rsidP="009D7AD3"/>
  </w:footnote>
  <w:footnote w:type="continuationSeparator" w:id="0">
    <w:p w14:paraId="60C8D3BC" w14:textId="77777777" w:rsidR="00E37EB7" w:rsidRDefault="00E37EB7" w:rsidP="009D7AD3">
      <w:r>
        <w:continuationSeparator/>
      </w:r>
    </w:p>
    <w:p w14:paraId="136FCFE8" w14:textId="77777777" w:rsidR="00E37EB7" w:rsidRDefault="00E37EB7" w:rsidP="009D7AD3"/>
    <w:p w14:paraId="4387AD61" w14:textId="77777777" w:rsidR="00E37EB7" w:rsidRDefault="00E37EB7" w:rsidP="009D7AD3"/>
    <w:p w14:paraId="4713419F" w14:textId="77777777" w:rsidR="00E37EB7" w:rsidRDefault="00E37EB7" w:rsidP="009D7A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3112" w14:textId="7401BC71" w:rsidR="00973309" w:rsidRDefault="009B2968" w:rsidP="000E466A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0D2B3F" wp14:editId="571C38B3">
              <wp:simplePos x="0" y="0"/>
              <wp:positionH relativeFrom="column">
                <wp:posOffset>266700</wp:posOffset>
              </wp:positionH>
              <wp:positionV relativeFrom="paragraph">
                <wp:posOffset>64135</wp:posOffset>
              </wp:positionV>
              <wp:extent cx="4970780" cy="45085"/>
              <wp:effectExtent l="0" t="0" r="1270" b="0"/>
              <wp:wrapSquare wrapText="bothSides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78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365132" id="Rectangle 5" o:spid="_x0000_s1026" alt="&quot;&quot;" style="position:absolute;margin-left:21pt;margin-top:5.05pt;width:391.4pt;height:3.5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" fillcolor="#e2b80f [3204]" stroked="f" strokeweight="2pt">
              <v:stroke miterlimit="4"/>
              <v:textbox inset="3pt,3pt,3pt,3pt"/>
              <w10:wrap type="square"/>
            </v:rect>
          </w:pict>
        </mc:Fallback>
      </mc:AlternateContent>
    </w:r>
    <w:r>
      <w:t xml:space="preserve">      </w:t>
    </w:r>
    <w:r w:rsidR="00FB523C" w:rsidRPr="00FB523C">
      <w:t>Inference</w:t>
    </w:r>
    <w:r w:rsidR="00FB523C">
      <w:t xml:space="preserve">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9E2"/>
    <w:multiLevelType w:val="hybridMultilevel"/>
    <w:tmpl w:val="A4D06350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E7AD6"/>
    <w:multiLevelType w:val="hybridMultilevel"/>
    <w:tmpl w:val="0810C010"/>
    <w:lvl w:ilvl="0" w:tplc="89726F1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D7ADE"/>
    <w:multiLevelType w:val="multilevel"/>
    <w:tmpl w:val="CFCEC51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Calibr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11EC3"/>
    <w:multiLevelType w:val="hybridMultilevel"/>
    <w:tmpl w:val="A892904C"/>
    <w:lvl w:ilvl="0" w:tplc="89726F1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47386"/>
    <w:multiLevelType w:val="hybridMultilevel"/>
    <w:tmpl w:val="6B44973C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AD5758"/>
    <w:multiLevelType w:val="hybridMultilevel"/>
    <w:tmpl w:val="7BB0AFE0"/>
    <w:lvl w:ilvl="0" w:tplc="6B68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33">
    <w:abstractNumId w:val="1"/>
  </w:num>
  <w:num w:numId="2" w16cid:durableId="1381245736">
    <w:abstractNumId w:val="2"/>
  </w:num>
  <w:num w:numId="3" w16cid:durableId="1300958934">
    <w:abstractNumId w:val="3"/>
  </w:num>
  <w:num w:numId="4" w16cid:durableId="942882487">
    <w:abstractNumId w:val="4"/>
  </w:num>
  <w:num w:numId="5" w16cid:durableId="877622760">
    <w:abstractNumId w:val="0"/>
  </w:num>
  <w:num w:numId="6" w16cid:durableId="773748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4D"/>
    <w:rsid w:val="000114EB"/>
    <w:rsid w:val="000359D1"/>
    <w:rsid w:val="00075273"/>
    <w:rsid w:val="00086AFE"/>
    <w:rsid w:val="000E466A"/>
    <w:rsid w:val="001561F0"/>
    <w:rsid w:val="00187632"/>
    <w:rsid w:val="001D390E"/>
    <w:rsid w:val="00211CE6"/>
    <w:rsid w:val="002366C9"/>
    <w:rsid w:val="0026658F"/>
    <w:rsid w:val="002F5E83"/>
    <w:rsid w:val="0036122C"/>
    <w:rsid w:val="00392760"/>
    <w:rsid w:val="00394CC6"/>
    <w:rsid w:val="003A7DA5"/>
    <w:rsid w:val="003E6AB7"/>
    <w:rsid w:val="00402394"/>
    <w:rsid w:val="005372BD"/>
    <w:rsid w:val="005526B1"/>
    <w:rsid w:val="006C60E6"/>
    <w:rsid w:val="00835D4D"/>
    <w:rsid w:val="0093522C"/>
    <w:rsid w:val="00952F7D"/>
    <w:rsid w:val="00963862"/>
    <w:rsid w:val="00973309"/>
    <w:rsid w:val="009A380C"/>
    <w:rsid w:val="009B2968"/>
    <w:rsid w:val="009B72D4"/>
    <w:rsid w:val="009D4923"/>
    <w:rsid w:val="009D7AD3"/>
    <w:rsid w:val="00A07DCE"/>
    <w:rsid w:val="00A123DD"/>
    <w:rsid w:val="00A42D8D"/>
    <w:rsid w:val="00A602AF"/>
    <w:rsid w:val="00A64F96"/>
    <w:rsid w:val="00AE2317"/>
    <w:rsid w:val="00B46F6E"/>
    <w:rsid w:val="00B85182"/>
    <w:rsid w:val="00C3007A"/>
    <w:rsid w:val="00C95220"/>
    <w:rsid w:val="00D10889"/>
    <w:rsid w:val="00D1114E"/>
    <w:rsid w:val="00D15BBB"/>
    <w:rsid w:val="00D513A5"/>
    <w:rsid w:val="00DA642F"/>
    <w:rsid w:val="00DC0C7F"/>
    <w:rsid w:val="00E01AB5"/>
    <w:rsid w:val="00E37EB7"/>
    <w:rsid w:val="00E44B70"/>
    <w:rsid w:val="00E832AC"/>
    <w:rsid w:val="00E84D6B"/>
    <w:rsid w:val="00EA4A50"/>
    <w:rsid w:val="00EF244D"/>
    <w:rsid w:val="00F04FD2"/>
    <w:rsid w:val="00F05CF7"/>
    <w:rsid w:val="00F4393B"/>
    <w:rsid w:val="00F54354"/>
    <w:rsid w:val="00FB523C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D61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D7AD3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styleId="Hyperlink">
    <w:name w:val="Hyperlink"/>
    <w:basedOn w:val="DefaultParagraphFont"/>
    <w:uiPriority w:val="99"/>
    <w:rsid w:val="00835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D4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5D4D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A9890B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35D4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35D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35D4D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D15BBB"/>
    <w:pPr>
      <w:tabs>
        <w:tab w:val="left" w:pos="1440"/>
      </w:tabs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proposition-logic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gha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report.dotx</Template>
  <TotalTime>0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2023-05-20T10:06:00Z</dcterms:created>
  <dcterms:modified xsi:type="dcterms:W3CDTF">2023-05-20T11:30:00Z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